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96B8A" w14:textId="77777777" w:rsidR="00C1453C" w:rsidRDefault="00C1453C" w:rsidP="00C1453C">
      <w:pPr>
        <w:pStyle w:val="Title"/>
      </w:pPr>
    </w:p>
    <w:p w14:paraId="70EF8025" w14:textId="77777777" w:rsidR="00C1453C" w:rsidRPr="006A009F" w:rsidRDefault="005B584C" w:rsidP="00C1453C">
      <w:pPr>
        <w:pStyle w:val="Title"/>
      </w:pPr>
      <w:r>
        <w:t>BIODIVERSITY INFORMATION FOR DEVELOPMENT</w:t>
      </w:r>
      <w:r w:rsidR="00C1453C" w:rsidRPr="006A009F">
        <w:t xml:space="preserve"> </w:t>
      </w:r>
    </w:p>
    <w:p w14:paraId="2F1404AD" w14:textId="77777777" w:rsidR="00C1453C" w:rsidRDefault="00C1453C" w:rsidP="00C1453C">
      <w:pPr>
        <w:pStyle w:val="Title"/>
      </w:pPr>
      <w:r>
        <w:t>Concept Note Template</w:t>
      </w:r>
    </w:p>
    <w:p w14:paraId="2E0436CB" w14:textId="77777777" w:rsidR="00C1453C" w:rsidRDefault="00C1453C" w:rsidP="008D106D">
      <w:r>
        <w:t xml:space="preserve">Concept notes must be emailed to </w:t>
      </w:r>
      <w:hyperlink r:id="rId9" w:history="1">
        <w:r w:rsidRPr="00BA15C3">
          <w:rPr>
            <w:rStyle w:val="Hyperlink"/>
          </w:rPr>
          <w:t>BID@gbif.org</w:t>
        </w:r>
      </w:hyperlink>
      <w:r>
        <w:t xml:space="preserve"> by </w:t>
      </w:r>
      <w:r w:rsidR="00B6437A">
        <w:t>1</w:t>
      </w:r>
      <w:r w:rsidR="00C55EBE">
        <w:t>0 November 2016</w:t>
      </w:r>
      <w:bookmarkStart w:id="0" w:name="_GoBack"/>
      <w:bookmarkEnd w:id="0"/>
      <w:r w:rsidRPr="00B6437A">
        <w:t>, 9:00am CET / 8:00am UTC/GMT</w:t>
      </w:r>
      <w:r>
        <w:t>.</w:t>
      </w:r>
    </w:p>
    <w:p w14:paraId="72B6CA55" w14:textId="77777777" w:rsidR="00C1453C" w:rsidRPr="008D106D" w:rsidRDefault="00C1453C" w:rsidP="008D106D">
      <w:pPr>
        <w:pStyle w:val="Heading1"/>
      </w:pPr>
      <w:r w:rsidRPr="008D106D">
        <w:t>Submission checklist</w:t>
      </w:r>
    </w:p>
    <w:p w14:paraId="697D0EBF" w14:textId="77777777" w:rsidR="00C1453C" w:rsidRPr="006304DB" w:rsidRDefault="00C1453C" w:rsidP="008D106D">
      <w:r>
        <w:t>Please confirm the following by checking the boxes provided:</w:t>
      </w:r>
    </w:p>
    <w:p w14:paraId="7DAB9691" w14:textId="77777777" w:rsidR="00C1453C" w:rsidRDefault="00C55EBE" w:rsidP="008D106D">
      <w:sdt>
        <w:sdtPr>
          <w:rPr>
            <w:rFonts w:ascii="MS Gothic" w:eastAsia="MS Gothic" w:hAnsi="MS Gothic" w:hint="eastAsia"/>
          </w:rPr>
          <w:id w:val="1275289064"/>
        </w:sdtPr>
        <w:sdtEndPr/>
        <w:sdtContent>
          <w:r w:rsidR="008D106D">
            <w:rPr>
              <w:rFonts w:ascii="MS Gothic" w:eastAsia="MS Gothic" w:hAnsi="MS Gothic" w:hint="eastAsia"/>
            </w:rPr>
            <w:t>☐</w:t>
          </w:r>
        </w:sdtContent>
      </w:sdt>
      <w:r w:rsidR="00C1453C">
        <w:t xml:space="preserve">  The BID survey has been completed by confirmed project partners</w:t>
      </w:r>
    </w:p>
    <w:p w14:paraId="3ABC2912" w14:textId="77777777" w:rsidR="00C1453C" w:rsidRDefault="00C55EBE" w:rsidP="008D106D">
      <w:sdt>
        <w:sdtPr>
          <w:rPr>
            <w:rFonts w:ascii="MS Gothic" w:eastAsia="MS Gothic" w:hAnsi="MS Gothic" w:hint="eastAsia"/>
          </w:rPr>
          <w:id w:val="775059028"/>
        </w:sdtPr>
        <w:sdtEndPr/>
        <w:sdtContent>
          <w:r w:rsidR="008D106D">
            <w:rPr>
              <w:rFonts w:ascii="MS Gothic" w:eastAsia="MS Gothic" w:hAnsi="MS Gothic" w:hint="eastAsia"/>
            </w:rPr>
            <w:t>☐</w:t>
          </w:r>
        </w:sdtContent>
      </w:sdt>
      <w:r w:rsidR="00C1453C">
        <w:t xml:space="preserve">  </w:t>
      </w:r>
      <w:r w:rsidR="0071134D">
        <w:t>Statement of endorsement from a GBIF representative (when a partner institution is located in a GBIF Participant country)</w:t>
      </w:r>
      <w:r w:rsidR="00C1453C" w:rsidRPr="0071134D">
        <w:t xml:space="preserve"> </w:t>
      </w:r>
      <w:r w:rsidR="0071134D">
        <w:t xml:space="preserve">is </w:t>
      </w:r>
      <w:r w:rsidR="00C1453C" w:rsidRPr="0071134D">
        <w:t xml:space="preserve">provided as </w:t>
      </w:r>
      <w:r w:rsidR="0071134D">
        <w:t xml:space="preserve">an email </w:t>
      </w:r>
      <w:r w:rsidR="00C1453C" w:rsidRPr="0071134D">
        <w:t>attachment</w:t>
      </w:r>
    </w:p>
    <w:p w14:paraId="5F805CB2" w14:textId="77777777" w:rsidR="005B584C" w:rsidRPr="008D106D" w:rsidRDefault="005B584C" w:rsidP="005B584C">
      <w:pPr>
        <w:pStyle w:val="Heading1"/>
      </w:pPr>
      <w:r w:rsidRPr="008D106D">
        <w:t>1. Project title</w:t>
      </w:r>
    </w:p>
    <w:p w14:paraId="5A710B9A" w14:textId="77777777" w:rsidR="005B584C" w:rsidRDefault="005B584C" w:rsidP="005B584C">
      <w:r>
        <w:t>[Insert your text here...]</w:t>
      </w:r>
    </w:p>
    <w:p w14:paraId="3DD70536" w14:textId="77777777" w:rsidR="00C1453C" w:rsidRPr="008D106D" w:rsidRDefault="00CC5907" w:rsidP="008D106D">
      <w:pPr>
        <w:pStyle w:val="Heading1"/>
      </w:pPr>
      <w:r>
        <w:t>2</w:t>
      </w:r>
      <w:r w:rsidR="00C1453C" w:rsidRPr="008D106D">
        <w:t xml:space="preserve">. Project </w:t>
      </w:r>
      <w:r>
        <w:t>category</w:t>
      </w:r>
    </w:p>
    <w:p w14:paraId="7CEFC287" w14:textId="77777777" w:rsidR="00C1453C" w:rsidRDefault="00CC5907" w:rsidP="008D106D">
      <w:r>
        <w:t>Indicate the grant type for this proposal (select ONE):</w:t>
      </w:r>
    </w:p>
    <w:p w14:paraId="1506B40D" w14:textId="77777777" w:rsidR="00CC5907" w:rsidRDefault="00C55EBE" w:rsidP="00CC5907">
      <w:pPr>
        <w:ind w:left="720"/>
      </w:pPr>
      <w:sdt>
        <w:sdtPr>
          <w:rPr>
            <w:rFonts w:ascii="MS Gothic" w:eastAsia="MS Gothic" w:hAnsi="MS Gothic" w:hint="eastAsia"/>
          </w:rPr>
          <w:id w:val="-1141488508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Small    </w:t>
      </w:r>
      <w:sdt>
        <w:sdtPr>
          <w:rPr>
            <w:rFonts w:ascii="MS Gothic" w:eastAsia="MS Gothic" w:hAnsi="MS Gothic" w:hint="eastAsia"/>
          </w:rPr>
          <w:id w:val="571624234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National    </w:t>
      </w:r>
      <w:sdt>
        <w:sdtPr>
          <w:rPr>
            <w:rFonts w:ascii="MS Gothic" w:eastAsia="MS Gothic" w:hAnsi="MS Gothic" w:hint="eastAsia"/>
          </w:rPr>
          <w:id w:val="134613455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Regional    </w:t>
      </w:r>
    </w:p>
    <w:p w14:paraId="3D3605B4" w14:textId="77777777" w:rsidR="00CC5907" w:rsidRDefault="00CC5907" w:rsidP="008D106D">
      <w:r>
        <w:t>Indicate the main project activities (select AT LEAST ONE):</w:t>
      </w:r>
    </w:p>
    <w:p w14:paraId="5C859FF5" w14:textId="77777777" w:rsidR="00CC5907" w:rsidRDefault="00C55EBE" w:rsidP="00CC5907">
      <w:pPr>
        <w:ind w:left="720"/>
      </w:pPr>
      <w:sdt>
        <w:sdtPr>
          <w:rPr>
            <w:rFonts w:ascii="MS Gothic" w:eastAsia="MS Gothic" w:hAnsi="MS Gothic" w:hint="eastAsia"/>
          </w:rPr>
          <w:id w:val="181020637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Content mobili</w:t>
      </w:r>
      <w:r w:rsidR="0004107D">
        <w:t>z</w:t>
      </w:r>
      <w:r w:rsidR="00CC5907">
        <w:t xml:space="preserve">ation    </w:t>
      </w:r>
      <w:sdt>
        <w:sdtPr>
          <w:rPr>
            <w:rFonts w:ascii="MS Gothic" w:eastAsia="MS Gothic" w:hAnsi="MS Gothic" w:hint="eastAsia"/>
          </w:rPr>
          <w:id w:val="-1623529848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Capacity enhancement    </w:t>
      </w:r>
    </w:p>
    <w:p w14:paraId="0D56647B" w14:textId="77777777" w:rsidR="00CC5907" w:rsidRDefault="00C55EBE" w:rsidP="00CC5907">
      <w:pPr>
        <w:ind w:left="720"/>
      </w:pPr>
      <w:sdt>
        <w:sdtPr>
          <w:rPr>
            <w:rFonts w:ascii="MS Gothic" w:eastAsia="MS Gothic" w:hAnsi="MS Gothic" w:hint="eastAsia"/>
          </w:rPr>
          <w:id w:val="1222794000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Establishing national/regional biodiversity information facility    </w:t>
      </w:r>
    </w:p>
    <w:p w14:paraId="46597A6E" w14:textId="77777777" w:rsidR="00EF6CC1" w:rsidRDefault="00CC5907" w:rsidP="008D106D">
      <w:r>
        <w:t>Indicate any major thematic links addressed by the project</w:t>
      </w:r>
      <w:r w:rsidR="0071134D">
        <w:t xml:space="preserve"> (select AT LEAST ONE)</w:t>
      </w:r>
      <w:r>
        <w:t>:</w:t>
      </w:r>
    </w:p>
    <w:p w14:paraId="71BAAD31" w14:textId="77777777" w:rsidR="00CC5907" w:rsidRDefault="00C55EBE" w:rsidP="00CC5907">
      <w:pPr>
        <w:ind w:left="720"/>
      </w:pPr>
      <w:sdt>
        <w:sdtPr>
          <w:rPr>
            <w:rFonts w:ascii="MS Gothic" w:eastAsia="MS Gothic" w:hAnsi="MS Gothic" w:hint="eastAsia"/>
          </w:rPr>
          <w:id w:val="-50541701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Invasive Alien Species    </w:t>
      </w:r>
      <w:sdt>
        <w:sdtPr>
          <w:rPr>
            <w:rFonts w:ascii="MS Gothic" w:eastAsia="MS Gothic" w:hAnsi="MS Gothic" w:hint="eastAsia"/>
          </w:rPr>
          <w:id w:val="-1988856151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Protected Areas    </w:t>
      </w:r>
      <w:sdt>
        <w:sdtPr>
          <w:rPr>
            <w:rFonts w:ascii="MS Gothic" w:eastAsia="MS Gothic" w:hAnsi="MS Gothic" w:hint="eastAsia"/>
          </w:rPr>
          <w:id w:val="-1716034494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Threatened Species     </w:t>
      </w:r>
    </w:p>
    <w:p w14:paraId="21932BD6" w14:textId="77777777" w:rsidR="00EF6CC1" w:rsidRDefault="001C2F79" w:rsidP="00EF6CC1">
      <w:pPr>
        <w:pStyle w:val="Heading1"/>
      </w:pPr>
      <w:r>
        <w:t>3</w:t>
      </w:r>
      <w:r w:rsidR="00EF6CC1">
        <w:t>. What are the issues that this project seeks to address?</w:t>
      </w:r>
    </w:p>
    <w:p w14:paraId="26056E1C" w14:textId="77777777" w:rsidR="00EF6CC1" w:rsidRPr="00EF6CC1" w:rsidRDefault="00EF6CC1" w:rsidP="00EF6CC1">
      <w:pPr>
        <w:rPr>
          <w:i/>
        </w:rPr>
      </w:pPr>
      <w:r>
        <w:rPr>
          <w:i/>
        </w:rPr>
        <w:t>Explain why this project is needed and the problems it aims to solve (max. 250 words)</w:t>
      </w:r>
    </w:p>
    <w:p w14:paraId="395DF8F2" w14:textId="77777777" w:rsidR="00EF6CC1" w:rsidRDefault="00EF6CC1" w:rsidP="00EF6CC1">
      <w:pPr>
        <w:pStyle w:val="Heading1"/>
      </w:pPr>
    </w:p>
    <w:p w14:paraId="65242E68" w14:textId="77777777" w:rsidR="00EF6CC1" w:rsidRDefault="001C2F79" w:rsidP="00EF6CC1">
      <w:pPr>
        <w:pStyle w:val="Heading1"/>
      </w:pPr>
      <w:r>
        <w:t>4</w:t>
      </w:r>
      <w:r w:rsidR="00EF6CC1">
        <w:t>. Who will collaborate on the project?</w:t>
      </w:r>
    </w:p>
    <w:p w14:paraId="38154B76" w14:textId="77777777" w:rsidR="003F7976" w:rsidRPr="003F7976" w:rsidRDefault="003F7976" w:rsidP="003F7976">
      <w:pPr>
        <w:rPr>
          <w:i/>
        </w:rPr>
      </w:pPr>
      <w:r w:rsidRPr="003F7976">
        <w:rPr>
          <w:i/>
        </w:rPr>
        <w:t xml:space="preserve">List ONE lead partner (“YES” in final column) and all other institutions expected to partner in the project </w:t>
      </w:r>
      <w:r>
        <w:rPr>
          <w:i/>
        </w:rPr>
        <w:t>– add rows for additional partners (“NO” in final column) as required</w:t>
      </w: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1965"/>
        <w:gridCol w:w="3341"/>
        <w:gridCol w:w="3062"/>
        <w:gridCol w:w="1255"/>
      </w:tblGrid>
      <w:tr w:rsidR="003F7976" w14:paraId="135C88F6" w14:textId="77777777" w:rsidTr="003F7976">
        <w:trPr>
          <w:trHeight w:val="952"/>
        </w:trPr>
        <w:tc>
          <w:tcPr>
            <w:tcW w:w="1720" w:type="dxa"/>
            <w:shd w:val="clear" w:color="auto" w:fill="D9D9D9" w:themeFill="background1" w:themeFillShade="D9"/>
          </w:tcPr>
          <w:p w14:paraId="23FCB520" w14:textId="77777777"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Country</w:t>
            </w:r>
            <w:r w:rsidR="005B25AD">
              <w:rPr>
                <w:b/>
              </w:rPr>
              <w:t>/territory</w:t>
            </w:r>
          </w:p>
        </w:tc>
        <w:tc>
          <w:tcPr>
            <w:tcW w:w="3468" w:type="dxa"/>
            <w:shd w:val="clear" w:color="auto" w:fill="D9D9D9" w:themeFill="background1" w:themeFillShade="D9"/>
          </w:tcPr>
          <w:p w14:paraId="30BD5C80" w14:textId="77777777"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Institution (name and address)</w:t>
            </w:r>
          </w:p>
        </w:tc>
        <w:tc>
          <w:tcPr>
            <w:tcW w:w="3168" w:type="dxa"/>
            <w:shd w:val="clear" w:color="auto" w:fill="D9D9D9" w:themeFill="background1" w:themeFillShade="D9"/>
          </w:tcPr>
          <w:p w14:paraId="6B92661A" w14:textId="77777777"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Contact (name, role email, telephone)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6A63D7D9" w14:textId="77777777"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Lead partner (yes/no)</w:t>
            </w:r>
          </w:p>
        </w:tc>
      </w:tr>
      <w:tr w:rsidR="003F7976" w14:paraId="43B83A3A" w14:textId="77777777" w:rsidTr="003F7976">
        <w:trPr>
          <w:trHeight w:val="403"/>
        </w:trPr>
        <w:tc>
          <w:tcPr>
            <w:tcW w:w="1720" w:type="dxa"/>
          </w:tcPr>
          <w:p w14:paraId="5FFEF2C6" w14:textId="77777777" w:rsidR="003F7976" w:rsidRDefault="003F7976" w:rsidP="003F7976"/>
        </w:tc>
        <w:tc>
          <w:tcPr>
            <w:tcW w:w="3468" w:type="dxa"/>
          </w:tcPr>
          <w:p w14:paraId="52B4729D" w14:textId="77777777" w:rsidR="003F7976" w:rsidRDefault="003F7976" w:rsidP="003F7976"/>
        </w:tc>
        <w:tc>
          <w:tcPr>
            <w:tcW w:w="3168" w:type="dxa"/>
          </w:tcPr>
          <w:p w14:paraId="6F9DE552" w14:textId="77777777" w:rsidR="003F7976" w:rsidRDefault="003F7976" w:rsidP="003F7976"/>
        </w:tc>
        <w:tc>
          <w:tcPr>
            <w:tcW w:w="1267" w:type="dxa"/>
          </w:tcPr>
          <w:p w14:paraId="17737766" w14:textId="77777777" w:rsidR="003F7976" w:rsidRDefault="003F7976" w:rsidP="003F7976">
            <w:r>
              <w:t>YES</w:t>
            </w:r>
          </w:p>
        </w:tc>
      </w:tr>
      <w:tr w:rsidR="003F7976" w14:paraId="4C80A68B" w14:textId="77777777" w:rsidTr="003F7976">
        <w:trPr>
          <w:trHeight w:val="403"/>
        </w:trPr>
        <w:tc>
          <w:tcPr>
            <w:tcW w:w="1720" w:type="dxa"/>
          </w:tcPr>
          <w:p w14:paraId="0D9EA96D" w14:textId="77777777" w:rsidR="003F7976" w:rsidRDefault="003F7976" w:rsidP="003F7976"/>
        </w:tc>
        <w:tc>
          <w:tcPr>
            <w:tcW w:w="3468" w:type="dxa"/>
          </w:tcPr>
          <w:p w14:paraId="1AD672B9" w14:textId="77777777" w:rsidR="003F7976" w:rsidRDefault="003F7976" w:rsidP="003F7976"/>
        </w:tc>
        <w:tc>
          <w:tcPr>
            <w:tcW w:w="3168" w:type="dxa"/>
          </w:tcPr>
          <w:p w14:paraId="2FFBD88F" w14:textId="77777777" w:rsidR="003F7976" w:rsidRDefault="003F7976" w:rsidP="003F7976"/>
        </w:tc>
        <w:tc>
          <w:tcPr>
            <w:tcW w:w="1267" w:type="dxa"/>
          </w:tcPr>
          <w:p w14:paraId="6BAFA603" w14:textId="77777777" w:rsidR="003F7976" w:rsidRDefault="003F7976" w:rsidP="003F7976">
            <w:r>
              <w:t>NO</w:t>
            </w:r>
          </w:p>
        </w:tc>
      </w:tr>
    </w:tbl>
    <w:p w14:paraId="7E81FA3C" w14:textId="77777777" w:rsidR="00EF6CC1" w:rsidRPr="00EF6CC1" w:rsidRDefault="00EF6CC1" w:rsidP="00EF6CC1"/>
    <w:p w14:paraId="5B69C489" w14:textId="77777777" w:rsidR="00EF6CC1" w:rsidRDefault="001C2F79" w:rsidP="00EF6CC1">
      <w:pPr>
        <w:pStyle w:val="Heading1"/>
      </w:pPr>
      <w:r>
        <w:lastRenderedPageBreak/>
        <w:t>5</w:t>
      </w:r>
      <w:r w:rsidR="00EF6CC1">
        <w:t xml:space="preserve">. What </w:t>
      </w:r>
      <w:r w:rsidR="003F7976">
        <w:t>activities will be included in the project</w:t>
      </w:r>
      <w:r w:rsidR="00EF6CC1">
        <w:t>?</w:t>
      </w:r>
    </w:p>
    <w:p w14:paraId="03A5959D" w14:textId="77777777" w:rsidR="00EF6CC1" w:rsidRPr="00EF6CC1" w:rsidRDefault="00EF6CC1" w:rsidP="00EF6CC1">
      <w:pPr>
        <w:rPr>
          <w:i/>
        </w:rPr>
      </w:pPr>
      <w:r>
        <w:rPr>
          <w:i/>
        </w:rPr>
        <w:t xml:space="preserve">Explain </w:t>
      </w:r>
      <w:r w:rsidR="003F7976">
        <w:rPr>
          <w:i/>
        </w:rPr>
        <w:t xml:space="preserve">the activities proposed for this project – what will </w:t>
      </w:r>
      <w:r w:rsidR="005B25AD">
        <w:rPr>
          <w:i/>
        </w:rPr>
        <w:t xml:space="preserve">each </w:t>
      </w:r>
      <w:r w:rsidR="003F7976">
        <w:rPr>
          <w:i/>
        </w:rPr>
        <w:t>partner do?</w:t>
      </w:r>
      <w:r>
        <w:rPr>
          <w:i/>
        </w:rPr>
        <w:t xml:space="preserve"> (max. </w:t>
      </w:r>
      <w:r w:rsidR="00C55EBE">
        <w:rPr>
          <w:i/>
        </w:rPr>
        <w:t>5</w:t>
      </w:r>
      <w:r w:rsidR="003F7976">
        <w:rPr>
          <w:i/>
        </w:rPr>
        <w:t>0</w:t>
      </w:r>
      <w:r>
        <w:rPr>
          <w:i/>
        </w:rPr>
        <w:t>0 words)</w:t>
      </w:r>
    </w:p>
    <w:p w14:paraId="02695359" w14:textId="77777777" w:rsidR="00EF6CC1" w:rsidRDefault="00EF6CC1" w:rsidP="00EF6CC1">
      <w:pPr>
        <w:pStyle w:val="Heading1"/>
      </w:pPr>
    </w:p>
    <w:p w14:paraId="1DAF305C" w14:textId="77777777" w:rsidR="003F7976" w:rsidRDefault="001C2F79" w:rsidP="003F7976">
      <w:pPr>
        <w:pStyle w:val="Heading1"/>
      </w:pPr>
      <w:r>
        <w:t>6</w:t>
      </w:r>
      <w:r w:rsidR="003F7976">
        <w:t>. Why are these the right activities to address the issues?</w:t>
      </w:r>
    </w:p>
    <w:p w14:paraId="64DF07A6" w14:textId="77777777" w:rsidR="003F7976" w:rsidRPr="00EF6CC1" w:rsidRDefault="003F7976" w:rsidP="003F7976">
      <w:pPr>
        <w:rPr>
          <w:i/>
        </w:rPr>
      </w:pPr>
      <w:r>
        <w:rPr>
          <w:i/>
        </w:rPr>
        <w:t xml:space="preserve">Explain how the activities listed under question 5 are expected to address the issues listed under question </w:t>
      </w:r>
      <w:r w:rsidR="001C2F79">
        <w:rPr>
          <w:i/>
        </w:rPr>
        <w:t>3</w:t>
      </w:r>
      <w:r>
        <w:rPr>
          <w:i/>
        </w:rPr>
        <w:t>? Identify any risks and explain how these will be addressed. (max. 400 words)</w:t>
      </w:r>
    </w:p>
    <w:p w14:paraId="5B354E0F" w14:textId="77777777" w:rsidR="003F7976" w:rsidRDefault="003F7976" w:rsidP="003F7976">
      <w:pPr>
        <w:pStyle w:val="Heading1"/>
      </w:pPr>
    </w:p>
    <w:p w14:paraId="27007EBA" w14:textId="77777777" w:rsidR="003F7976" w:rsidRDefault="001C2F79" w:rsidP="003F7976">
      <w:pPr>
        <w:pStyle w:val="Heading1"/>
      </w:pPr>
      <w:r>
        <w:t>7</w:t>
      </w:r>
      <w:r w:rsidR="003F7976">
        <w:t xml:space="preserve">. What </w:t>
      </w:r>
      <w:r w:rsidR="005B584C">
        <w:t xml:space="preserve">will the </w:t>
      </w:r>
      <w:r w:rsidR="003F7976">
        <w:t xml:space="preserve">project </w:t>
      </w:r>
      <w:r w:rsidR="005B584C">
        <w:t>deliver</w:t>
      </w:r>
      <w:r w:rsidR="003F7976">
        <w:t>?</w:t>
      </w:r>
    </w:p>
    <w:p w14:paraId="590A60EA" w14:textId="77777777" w:rsidR="008911B1" w:rsidRDefault="003F7976" w:rsidP="003F7976">
      <w:pPr>
        <w:rPr>
          <w:i/>
        </w:rPr>
      </w:pPr>
      <w:r>
        <w:rPr>
          <w:i/>
        </w:rPr>
        <w:t xml:space="preserve">Explain </w:t>
      </w:r>
      <w:r w:rsidR="005B584C">
        <w:rPr>
          <w:i/>
        </w:rPr>
        <w:t>the deliverables expected to result from the project. BID projects are expected to deliver lasting results in one or more of these areas</w:t>
      </w:r>
      <w:r w:rsidR="008911B1">
        <w:rPr>
          <w:i/>
        </w:rPr>
        <w:t xml:space="preserve"> </w:t>
      </w:r>
      <w:r w:rsidR="008911B1" w:rsidRPr="00880A4E">
        <w:rPr>
          <w:i/>
        </w:rPr>
        <w:t>(max. 400 words)</w:t>
      </w:r>
      <w:r w:rsidR="005B584C">
        <w:rPr>
          <w:i/>
        </w:rPr>
        <w:t>:</w:t>
      </w:r>
    </w:p>
    <w:p w14:paraId="7E34C573" w14:textId="77777777" w:rsidR="008911B1" w:rsidRDefault="008911B1" w:rsidP="006470A7">
      <w:pPr>
        <w:pStyle w:val="ListParagraph"/>
        <w:numPr>
          <w:ilvl w:val="0"/>
          <w:numId w:val="46"/>
        </w:numPr>
        <w:rPr>
          <w:i/>
        </w:rPr>
      </w:pPr>
      <w:r>
        <w:rPr>
          <w:i/>
        </w:rPr>
        <w:t>D</w:t>
      </w:r>
      <w:r w:rsidRPr="006470A7">
        <w:rPr>
          <w:i/>
        </w:rPr>
        <w:t xml:space="preserve">ata </w:t>
      </w:r>
      <w:r w:rsidR="005B25AD" w:rsidRPr="006470A7">
        <w:rPr>
          <w:i/>
        </w:rPr>
        <w:t>on species in the region made freely accessible online via GBIF.org</w:t>
      </w:r>
    </w:p>
    <w:p w14:paraId="4987C1D1" w14:textId="77777777" w:rsidR="008911B1" w:rsidRDefault="008911B1" w:rsidP="006470A7">
      <w:pPr>
        <w:pStyle w:val="ListParagraph"/>
        <w:numPr>
          <w:ilvl w:val="0"/>
          <w:numId w:val="46"/>
        </w:numPr>
        <w:rPr>
          <w:i/>
        </w:rPr>
      </w:pPr>
      <w:r>
        <w:rPr>
          <w:i/>
        </w:rPr>
        <w:t>I</w:t>
      </w:r>
      <w:r w:rsidR="005B584C" w:rsidRPr="006470A7">
        <w:rPr>
          <w:i/>
        </w:rPr>
        <w:t>ncreased capacity for biodiversity information management</w:t>
      </w:r>
    </w:p>
    <w:p w14:paraId="78233E46" w14:textId="77777777" w:rsidR="003F7976" w:rsidRPr="006470A7" w:rsidRDefault="008911B1" w:rsidP="006470A7">
      <w:pPr>
        <w:pStyle w:val="ListParagraph"/>
        <w:numPr>
          <w:ilvl w:val="0"/>
          <w:numId w:val="46"/>
        </w:numPr>
        <w:rPr>
          <w:i/>
        </w:rPr>
      </w:pPr>
      <w:r>
        <w:rPr>
          <w:i/>
        </w:rPr>
        <w:t>E</w:t>
      </w:r>
      <w:r w:rsidR="005B584C" w:rsidRPr="006470A7">
        <w:rPr>
          <w:i/>
        </w:rPr>
        <w:t>stablishment of national/regional biodiversity information facilities</w:t>
      </w:r>
      <w:r w:rsidR="003F7976" w:rsidRPr="006470A7">
        <w:rPr>
          <w:i/>
        </w:rPr>
        <w:t xml:space="preserve"> </w:t>
      </w:r>
    </w:p>
    <w:p w14:paraId="7B18EAFA" w14:textId="77777777" w:rsidR="003F7976" w:rsidRDefault="003F7976" w:rsidP="003F7976">
      <w:pPr>
        <w:pStyle w:val="Heading1"/>
      </w:pPr>
    </w:p>
    <w:p w14:paraId="05FB7A3A" w14:textId="77777777" w:rsidR="005B584C" w:rsidRDefault="001C2F79" w:rsidP="005B584C">
      <w:pPr>
        <w:pStyle w:val="Heading1"/>
      </w:pPr>
      <w:r>
        <w:t>8</w:t>
      </w:r>
      <w:r w:rsidR="005B584C">
        <w:t>. How much funding will be required?</w:t>
      </w:r>
    </w:p>
    <w:p w14:paraId="1B8CAADC" w14:textId="77777777" w:rsidR="005B584C" w:rsidRPr="00EF6CC1" w:rsidRDefault="005B584C" w:rsidP="005B584C">
      <w:pPr>
        <w:rPr>
          <w:i/>
        </w:rPr>
      </w:pPr>
      <w:r>
        <w:rPr>
          <w:i/>
        </w:rPr>
        <w:t xml:space="preserve">Indicate how much funding will be required from </w:t>
      </w:r>
      <w:r w:rsidR="00313498">
        <w:rPr>
          <w:i/>
        </w:rPr>
        <w:t xml:space="preserve">the BID Programme </w:t>
      </w:r>
      <w:r>
        <w:rPr>
          <w:i/>
        </w:rPr>
        <w:t>and how much co-funding will be provided by each partner.</w:t>
      </w:r>
      <w:r w:rsidR="005B25AD">
        <w:rPr>
          <w:i/>
        </w:rPr>
        <w:t xml:space="preserve"> Co-funding must be cash or in-kind resources (e.g. salary cost) contributing directly and exclusively to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B584C" w14:paraId="23CD691A" w14:textId="77777777" w:rsidTr="005B584C">
        <w:tc>
          <w:tcPr>
            <w:tcW w:w="3080" w:type="dxa"/>
            <w:shd w:val="clear" w:color="auto" w:fill="D9D9D9" w:themeFill="background1" w:themeFillShade="D9"/>
          </w:tcPr>
          <w:p w14:paraId="7E837EB4" w14:textId="77777777" w:rsidR="005B584C" w:rsidRPr="005B584C" w:rsidRDefault="005B584C" w:rsidP="005B584C">
            <w:pPr>
              <w:rPr>
                <w:b/>
              </w:rPr>
            </w:pPr>
            <w:r>
              <w:rPr>
                <w:b/>
              </w:rPr>
              <w:t>Partner institution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15A0B5DB" w14:textId="77777777" w:rsidR="005B584C" w:rsidRDefault="005B584C" w:rsidP="005B584C">
            <w:pPr>
              <w:rPr>
                <w:b/>
              </w:rPr>
            </w:pPr>
            <w:r>
              <w:rPr>
                <w:b/>
              </w:rPr>
              <w:t>Funding requested (see limits in call documents)</w:t>
            </w:r>
          </w:p>
          <w:p w14:paraId="516D4CC7" w14:textId="77777777" w:rsidR="005842F9" w:rsidRPr="005B584C" w:rsidRDefault="005842F9" w:rsidP="005B584C">
            <w:pPr>
              <w:rPr>
                <w:b/>
              </w:rPr>
            </w:pPr>
            <w:r>
              <w:rPr>
                <w:b/>
              </w:rPr>
              <w:t>(amount in Euro)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69274D4D" w14:textId="77777777" w:rsidR="005B584C" w:rsidRPr="005B584C" w:rsidRDefault="005B584C" w:rsidP="006E6DE3">
            <w:pPr>
              <w:rPr>
                <w:b/>
              </w:rPr>
            </w:pPr>
            <w:r>
              <w:rPr>
                <w:b/>
              </w:rPr>
              <w:t>Co-funding offered</w:t>
            </w:r>
            <w:r w:rsidR="00651BF9">
              <w:rPr>
                <w:b/>
              </w:rPr>
              <w:t xml:space="preserve"> (amount</w:t>
            </w:r>
            <w:r w:rsidR="005842F9">
              <w:rPr>
                <w:b/>
              </w:rPr>
              <w:t xml:space="preserve"> in Euro</w:t>
            </w:r>
            <w:r w:rsidR="006E6DE3">
              <w:rPr>
                <w:b/>
              </w:rPr>
              <w:t>)</w:t>
            </w:r>
          </w:p>
        </w:tc>
      </w:tr>
      <w:tr w:rsidR="005B584C" w14:paraId="3C5EBD07" w14:textId="77777777" w:rsidTr="005B584C">
        <w:tc>
          <w:tcPr>
            <w:tcW w:w="3080" w:type="dxa"/>
          </w:tcPr>
          <w:p w14:paraId="1A45D407" w14:textId="77777777" w:rsidR="005B584C" w:rsidRDefault="005B584C" w:rsidP="005B584C"/>
        </w:tc>
        <w:tc>
          <w:tcPr>
            <w:tcW w:w="3081" w:type="dxa"/>
          </w:tcPr>
          <w:p w14:paraId="03E3D242" w14:textId="77777777" w:rsidR="005B584C" w:rsidRDefault="005B584C" w:rsidP="005B584C"/>
        </w:tc>
        <w:tc>
          <w:tcPr>
            <w:tcW w:w="3081" w:type="dxa"/>
          </w:tcPr>
          <w:p w14:paraId="5605ECEA" w14:textId="77777777" w:rsidR="005B584C" w:rsidRDefault="005B584C" w:rsidP="005B584C"/>
        </w:tc>
      </w:tr>
      <w:tr w:rsidR="005B584C" w14:paraId="4854DA15" w14:textId="77777777" w:rsidTr="005B584C">
        <w:tc>
          <w:tcPr>
            <w:tcW w:w="3080" w:type="dxa"/>
          </w:tcPr>
          <w:p w14:paraId="19867E3A" w14:textId="77777777" w:rsidR="005B584C" w:rsidRDefault="005B584C" w:rsidP="005B584C"/>
        </w:tc>
        <w:tc>
          <w:tcPr>
            <w:tcW w:w="3081" w:type="dxa"/>
          </w:tcPr>
          <w:p w14:paraId="57A531E3" w14:textId="77777777" w:rsidR="005B584C" w:rsidRDefault="005B584C" w:rsidP="005B584C"/>
        </w:tc>
        <w:tc>
          <w:tcPr>
            <w:tcW w:w="3081" w:type="dxa"/>
          </w:tcPr>
          <w:p w14:paraId="7777C1DB" w14:textId="77777777" w:rsidR="005B584C" w:rsidRDefault="005B584C" w:rsidP="005B584C"/>
        </w:tc>
      </w:tr>
    </w:tbl>
    <w:p w14:paraId="7A3F2447" w14:textId="77777777" w:rsidR="00D832AD" w:rsidRDefault="00D832AD" w:rsidP="00D832AD">
      <w:pPr>
        <w:pStyle w:val="Footer"/>
        <w:jc w:val="center"/>
      </w:pPr>
    </w:p>
    <w:p w14:paraId="635FB106" w14:textId="77777777" w:rsidR="00ED0D1F" w:rsidRDefault="00ED0D1F" w:rsidP="00D832AD">
      <w:pPr>
        <w:pStyle w:val="Footer"/>
        <w:jc w:val="center"/>
      </w:pPr>
    </w:p>
    <w:p w14:paraId="69172F7C" w14:textId="77777777" w:rsidR="00D832AD" w:rsidRDefault="00C55EBE" w:rsidP="00D832AD">
      <w:pPr>
        <w:pStyle w:val="Footer"/>
        <w:jc w:val="center"/>
      </w:pPr>
      <w:r>
        <w:rPr>
          <w:rFonts w:cs="Arial"/>
          <w:i w:val="0"/>
          <w:noProof/>
          <w:color w:val="3A352A"/>
          <w:szCs w:val="18"/>
        </w:rPr>
        <w:drawing>
          <wp:anchor distT="0" distB="0" distL="114300" distR="114300" simplePos="0" relativeHeight="251658240" behindDoc="1" locked="0" layoutInCell="1" allowOverlap="1" wp14:anchorId="53CBBC81" wp14:editId="4A0B81F8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1047750" cy="6959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IF-20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D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5F085" wp14:editId="4B68E799">
                <wp:simplePos x="0" y="0"/>
                <wp:positionH relativeFrom="column">
                  <wp:posOffset>-1057275</wp:posOffset>
                </wp:positionH>
                <wp:positionV relativeFrom="paragraph">
                  <wp:posOffset>72390</wp:posOffset>
                </wp:positionV>
                <wp:extent cx="5905500" cy="1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3.2pt,5.7pt" to="381.8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" strokecolor="#bfbfbf [2412]" strokeweight=".25pt"/>
            </w:pict>
          </mc:Fallback>
        </mc:AlternateContent>
      </w:r>
    </w:p>
    <w:p w14:paraId="39858F00" w14:textId="77777777" w:rsidR="00F919A6" w:rsidRPr="00C55EBE" w:rsidRDefault="00ED0D1F" w:rsidP="00C55EBE">
      <w:pPr>
        <w:pStyle w:val="Footer"/>
        <w:jc w:val="left"/>
        <w:rPr>
          <w:color w:val="auto"/>
        </w:rPr>
      </w:pPr>
      <w:r w:rsidRPr="00C55EBE">
        <w:rPr>
          <w:rFonts w:cs="Arial"/>
          <w:i w:val="0"/>
          <w:color w:val="auto"/>
          <w:szCs w:val="18"/>
        </w:rPr>
        <w:t xml:space="preserve">GBIF leads the Biodiversity Information for Development programme, or </w:t>
      </w:r>
      <w:r w:rsidRPr="00C55EBE">
        <w:rPr>
          <w:rStyle w:val="Strong"/>
          <w:rFonts w:cs="Arial"/>
          <w:i w:val="0"/>
          <w:color w:val="auto"/>
          <w:szCs w:val="18"/>
        </w:rPr>
        <w:t>BID</w:t>
      </w:r>
      <w:r w:rsidRPr="00C55EBE">
        <w:rPr>
          <w:rFonts w:cs="Arial"/>
          <w:i w:val="0"/>
          <w:color w:val="auto"/>
          <w:szCs w:val="18"/>
        </w:rPr>
        <w:t>, a multi-year, €3.9 million programme funded by the European Union. The programme aims to increase the availability and use of biodiversity information in the ‘ACP’ nations of sub-Saharan Africa, the Caribbean and the Pacific</w:t>
      </w:r>
      <w:r w:rsidR="00C55EBE" w:rsidRPr="00C55EBE">
        <w:rPr>
          <w:rFonts w:cs="Arial"/>
          <w:i w:val="0"/>
          <w:color w:val="auto"/>
          <w:szCs w:val="18"/>
        </w:rPr>
        <w:t>.</w:t>
      </w:r>
      <w:r w:rsidR="00C55EBE">
        <w:rPr>
          <w:rFonts w:cs="Arial"/>
          <w:i w:val="0"/>
          <w:color w:val="auto"/>
          <w:szCs w:val="18"/>
        </w:rPr>
        <w:t xml:space="preserve"> Learn more at </w:t>
      </w:r>
      <w:hyperlink r:id="rId11" w:history="1">
        <w:r w:rsidR="00C55EBE" w:rsidRPr="00C06B26">
          <w:rPr>
            <w:rStyle w:val="Hyperlink"/>
            <w:rFonts w:cs="Arial"/>
            <w:i w:val="0"/>
            <w:szCs w:val="18"/>
          </w:rPr>
          <w:t>http://bid.gbif.org</w:t>
        </w:r>
      </w:hyperlink>
      <w:r w:rsidR="00C55EBE">
        <w:rPr>
          <w:rFonts w:cs="Arial"/>
          <w:i w:val="0"/>
          <w:color w:val="auto"/>
          <w:szCs w:val="18"/>
        </w:rPr>
        <w:t xml:space="preserve"> </w:t>
      </w:r>
    </w:p>
    <w:sectPr w:rsidR="00F919A6" w:rsidRPr="00C55EBE" w:rsidSect="0093463E"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D25804" w15:done="0"/>
  <w15:commentEx w15:paraId="0696A75C" w15:done="0"/>
  <w15:commentEx w15:paraId="1AAE7C67" w15:done="0"/>
  <w15:commentEx w15:paraId="1FFB2ABB" w15:done="0"/>
  <w15:commentEx w15:paraId="28CE3C0A" w15:done="0"/>
  <w15:commentEx w15:paraId="143A5E86" w15:done="0"/>
  <w15:commentEx w15:paraId="1CBC29F9" w15:done="0"/>
  <w15:commentEx w15:paraId="21D59A6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F4FB7" w14:textId="77777777" w:rsidR="0022029C" w:rsidRDefault="0022029C" w:rsidP="00D7393B">
      <w:pPr>
        <w:spacing w:after="0"/>
      </w:pPr>
      <w:r>
        <w:separator/>
      </w:r>
    </w:p>
  </w:endnote>
  <w:endnote w:type="continuationSeparator" w:id="0">
    <w:p w14:paraId="1D9898AF" w14:textId="77777777" w:rsidR="0022029C" w:rsidRDefault="0022029C" w:rsidP="00D73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8CD04" w14:textId="77777777" w:rsidR="0093463E" w:rsidRDefault="0093463E" w:rsidP="0093463E">
    <w:pPr>
      <w:pStyle w:val="Footer"/>
      <w:jc w:val="center"/>
    </w:pPr>
    <w:r w:rsidRPr="0093463E">
      <w:t xml:space="preserve"> </w:t>
    </w:r>
  </w:p>
  <w:p w14:paraId="5F7E0983" w14:textId="77777777" w:rsidR="00C55EBE" w:rsidRDefault="00C55EBE" w:rsidP="00C55EBE">
    <w:pPr>
      <w:pStyle w:val="Footer"/>
      <w:jc w:val="left"/>
      <w:rPr>
        <w:i w:val="0"/>
        <w:color w:val="auto"/>
        <w:szCs w:val="18"/>
      </w:rPr>
    </w:pPr>
    <w:r>
      <w:rPr>
        <w:i w:val="0"/>
        <w:noProof/>
        <w:color w:val="auto"/>
        <w:szCs w:val="18"/>
      </w:rPr>
      <w:drawing>
        <wp:anchor distT="0" distB="0" distL="114300" distR="114300" simplePos="0" relativeHeight="251662336" behindDoc="0" locked="0" layoutInCell="1" allowOverlap="1" wp14:anchorId="19B3658E" wp14:editId="124BA911">
          <wp:simplePos x="0" y="0"/>
          <wp:positionH relativeFrom="column">
            <wp:posOffset>-38100</wp:posOffset>
          </wp:positionH>
          <wp:positionV relativeFrom="paragraph">
            <wp:posOffset>-1905</wp:posOffset>
          </wp:positionV>
          <wp:extent cx="876300" cy="594995"/>
          <wp:effectExtent l="0" t="0" r="1270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ag_yellow_e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color w:val="auto"/>
        <w:szCs w:val="18"/>
      </w:rPr>
      <w:tab/>
    </w:r>
    <w:r>
      <w:rPr>
        <w:i w:val="0"/>
        <w:color w:val="auto"/>
        <w:szCs w:val="18"/>
      </w:rPr>
      <w:tab/>
    </w:r>
  </w:p>
  <w:p w14:paraId="013FD88F" w14:textId="77777777" w:rsidR="003C57C7" w:rsidRPr="00F503A2" w:rsidRDefault="00C55EBE" w:rsidP="00C55EBE">
    <w:pPr>
      <w:pStyle w:val="Footer"/>
      <w:ind w:left="720" w:firstLine="720"/>
      <w:jc w:val="both"/>
      <w:rPr>
        <w:noProof/>
      </w:rPr>
    </w:pPr>
    <w:r>
      <w:rPr>
        <w:i w:val="0"/>
        <w:color w:val="auto"/>
        <w:szCs w:val="18"/>
      </w:rPr>
      <w:t>This programme</w:t>
    </w:r>
    <w:r w:rsidRPr="00ED0D1F">
      <w:rPr>
        <w:i w:val="0"/>
        <w:color w:val="auto"/>
        <w:szCs w:val="18"/>
      </w:rPr>
      <w:t xml:space="preserve"> is funded by the</w:t>
    </w:r>
    <w:r w:rsidRPr="00ED0D1F">
      <w:rPr>
        <w:i w:val="0"/>
        <w:szCs w:val="18"/>
      </w:rPr>
      <w:t xml:space="preserve"> </w:t>
    </w:r>
    <w:hyperlink r:id="rId2" w:history="1">
      <w:r w:rsidRPr="00ED0D1F">
        <w:rPr>
          <w:rStyle w:val="Hyperlink"/>
          <w:i w:val="0"/>
          <w:szCs w:val="18"/>
        </w:rPr>
        <w:t>European Union</w:t>
      </w:r>
    </w:hyperlink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="003C57C7" w:rsidRPr="00F503A2">
      <w:t xml:space="preserve">Page </w:t>
    </w:r>
    <w:r w:rsidR="00A419E3" w:rsidRPr="00F503A2">
      <w:rPr>
        <w:rStyle w:val="PageNumber"/>
      </w:rPr>
      <w:fldChar w:fldCharType="begin"/>
    </w:r>
    <w:r w:rsidR="003C57C7" w:rsidRPr="00F503A2">
      <w:rPr>
        <w:rStyle w:val="PageNumber"/>
      </w:rPr>
      <w:instrText xml:space="preserve"> PAGE </w:instrText>
    </w:r>
    <w:r w:rsidR="00A419E3" w:rsidRPr="00F503A2">
      <w:rPr>
        <w:rStyle w:val="PageNumber"/>
      </w:rPr>
      <w:fldChar w:fldCharType="separate"/>
    </w:r>
    <w:r>
      <w:rPr>
        <w:rStyle w:val="PageNumber"/>
        <w:noProof/>
      </w:rPr>
      <w:t>2</w:t>
    </w:r>
    <w:r w:rsidR="00A419E3" w:rsidRPr="00F503A2">
      <w:rPr>
        <w:rStyle w:val="PageNumber"/>
      </w:rPr>
      <w:fldChar w:fldCharType="end"/>
    </w:r>
    <w:r w:rsidR="003C57C7" w:rsidRPr="00F503A2">
      <w:rPr>
        <w:rStyle w:val="PageNumber"/>
      </w:rPr>
      <w:t xml:space="preserve"> | </w:t>
    </w:r>
    <w:r w:rsidR="00A419E3">
      <w:rPr>
        <w:rStyle w:val="PageNumber"/>
      </w:rPr>
      <w:fldChar w:fldCharType="begin"/>
    </w:r>
    <w:r w:rsidR="003C57C7">
      <w:rPr>
        <w:rStyle w:val="PageNumber"/>
      </w:rPr>
      <w:instrText xml:space="preserve"> NUMPAGES </w:instrText>
    </w:r>
    <w:r w:rsidR="00A419E3">
      <w:rPr>
        <w:rStyle w:val="PageNumber"/>
      </w:rPr>
      <w:fldChar w:fldCharType="separate"/>
    </w:r>
    <w:r>
      <w:rPr>
        <w:rStyle w:val="PageNumber"/>
        <w:noProof/>
      </w:rPr>
      <w:t>2</w:t>
    </w:r>
    <w:r w:rsidR="00A419E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9A4CA" w14:textId="77777777" w:rsidR="0022029C" w:rsidRDefault="0022029C" w:rsidP="00D7393B">
      <w:pPr>
        <w:spacing w:after="0"/>
      </w:pPr>
      <w:r>
        <w:separator/>
      </w:r>
    </w:p>
  </w:footnote>
  <w:footnote w:type="continuationSeparator" w:id="0">
    <w:p w14:paraId="61301791" w14:textId="77777777" w:rsidR="0022029C" w:rsidRDefault="0022029C" w:rsidP="00D73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FBB25" w14:textId="77777777" w:rsidR="003C57C7" w:rsidRDefault="003C57C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49756F6" wp14:editId="7CEFE1B9">
          <wp:simplePos x="0" y="0"/>
          <wp:positionH relativeFrom="page">
            <wp:posOffset>5850890</wp:posOffset>
          </wp:positionH>
          <wp:positionV relativeFrom="topMargin">
            <wp:posOffset>448536</wp:posOffset>
          </wp:positionV>
          <wp:extent cx="905510" cy="423355"/>
          <wp:effectExtent l="0" t="0" r="889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423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70A09" w14:textId="77777777" w:rsidR="003C57C7" w:rsidRDefault="003C57C7" w:rsidP="00050970">
    <w:pPr>
      <w:tabs>
        <w:tab w:val="center" w:pos="4320"/>
        <w:tab w:val="right" w:pos="8640"/>
      </w:tabs>
      <w:spacing w:after="0"/>
      <w:rPr>
        <w:rFonts w:eastAsia="MS Mincho" w:cs="Times New Roman"/>
        <w:i/>
        <w:color w:val="7F7F7F"/>
        <w:sz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BA1B8A7" wp14:editId="0635E9D0">
          <wp:simplePos x="0" y="0"/>
          <wp:positionH relativeFrom="page">
            <wp:posOffset>4324350</wp:posOffset>
          </wp:positionH>
          <wp:positionV relativeFrom="topMargin">
            <wp:posOffset>473710</wp:posOffset>
          </wp:positionV>
          <wp:extent cx="2441575" cy="53403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57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68DA8B" w14:textId="77777777" w:rsidR="003C57C7" w:rsidRPr="00CC3F9F" w:rsidRDefault="003C57C7" w:rsidP="00050970">
    <w:pPr>
      <w:tabs>
        <w:tab w:val="center" w:pos="4320"/>
        <w:tab w:val="right" w:pos="8640"/>
      </w:tabs>
      <w:spacing w:after="0"/>
      <w:rPr>
        <w:rFonts w:eastAsia="MS Mincho" w:cs="Times New Roman"/>
        <w:i/>
        <w:color w:val="7F7F7F"/>
        <w:sz w:val="18"/>
      </w:rPr>
    </w:pPr>
    <w:r>
      <w:rPr>
        <w:rFonts w:eastAsia="MS Mincho" w:cs="Times New Roman"/>
        <w:i/>
        <w:color w:val="7F7F7F"/>
        <w:sz w:val="18"/>
      </w:rPr>
      <w:t>B</w:t>
    </w:r>
    <w:r w:rsidRPr="00CC3F9F">
      <w:rPr>
        <w:rFonts w:eastAsia="MS Mincho" w:cs="Times New Roman"/>
        <w:i/>
        <w:color w:val="7F7F7F"/>
        <w:sz w:val="18"/>
      </w:rPr>
      <w:t xml:space="preserve">iodiversity </w:t>
    </w:r>
    <w:r>
      <w:rPr>
        <w:rFonts w:eastAsia="MS Mincho" w:cs="Times New Roman"/>
        <w:i/>
        <w:color w:val="7F7F7F"/>
        <w:sz w:val="18"/>
      </w:rPr>
      <w:t>Information for Development Programme</w:t>
    </w:r>
  </w:p>
  <w:p w14:paraId="3894CB6E" w14:textId="77777777" w:rsidR="003C57C7" w:rsidRPr="00CC3F9F" w:rsidRDefault="003C57C7" w:rsidP="00050970">
    <w:pPr>
      <w:tabs>
        <w:tab w:val="center" w:pos="4320"/>
        <w:tab w:val="right" w:pos="8640"/>
      </w:tabs>
      <w:spacing w:after="0"/>
      <w:rPr>
        <w:rFonts w:eastAsia="MS Mincho" w:cs="Times New Roman"/>
        <w:i/>
        <w:color w:val="7F7F7F"/>
        <w:sz w:val="18"/>
      </w:rPr>
    </w:pPr>
    <w:r>
      <w:rPr>
        <w:rFonts w:eastAsia="MS Mincho" w:cs="Times New Roman"/>
        <w:i/>
        <w:color w:val="7F7F7F"/>
        <w:sz w:val="18"/>
      </w:rPr>
      <w:t>201</w:t>
    </w:r>
    <w:r w:rsidR="00A9204F">
      <w:rPr>
        <w:rFonts w:eastAsia="MS Mincho" w:cs="Times New Roman"/>
        <w:i/>
        <w:color w:val="7F7F7F"/>
        <w:sz w:val="18"/>
      </w:rPr>
      <w:t>6</w:t>
    </w:r>
    <w:r>
      <w:rPr>
        <w:rFonts w:eastAsia="MS Mincho" w:cs="Times New Roman"/>
        <w:i/>
        <w:color w:val="7F7F7F"/>
        <w:sz w:val="18"/>
      </w:rPr>
      <w:t xml:space="preserve"> Call for Proposals from </w:t>
    </w:r>
    <w:r w:rsidR="00A9204F">
      <w:rPr>
        <w:rFonts w:eastAsia="MS Mincho" w:cs="Times New Roman"/>
        <w:i/>
        <w:color w:val="7F7F7F"/>
        <w:sz w:val="18"/>
      </w:rPr>
      <w:t>the Pacific</w:t>
    </w:r>
  </w:p>
  <w:p w14:paraId="3F4D18FF" w14:textId="77777777" w:rsidR="003C57C7" w:rsidRDefault="003C57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6E8C8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B44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686E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ED494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B3455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CDCA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76C2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A0B8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3508E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88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EA27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E8428D"/>
    <w:multiLevelType w:val="multilevel"/>
    <w:tmpl w:val="A89CE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02454900"/>
    <w:multiLevelType w:val="multilevel"/>
    <w:tmpl w:val="966EA5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05293153"/>
    <w:multiLevelType w:val="hybridMultilevel"/>
    <w:tmpl w:val="CC162584"/>
    <w:lvl w:ilvl="0" w:tplc="AE00B2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58457A0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63C5973"/>
    <w:multiLevelType w:val="multilevel"/>
    <w:tmpl w:val="AB0C8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079508FA"/>
    <w:multiLevelType w:val="multilevel"/>
    <w:tmpl w:val="0E845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08E747CC"/>
    <w:multiLevelType w:val="hybridMultilevel"/>
    <w:tmpl w:val="638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95B11A1"/>
    <w:multiLevelType w:val="multilevel"/>
    <w:tmpl w:val="1A3841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>
    <w:nsid w:val="0C0263F4"/>
    <w:multiLevelType w:val="multilevel"/>
    <w:tmpl w:val="B0BC8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0CF24C34"/>
    <w:multiLevelType w:val="hybridMultilevel"/>
    <w:tmpl w:val="122469B6"/>
    <w:lvl w:ilvl="0" w:tplc="0186A8F8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2A569DF"/>
    <w:multiLevelType w:val="hybridMultilevel"/>
    <w:tmpl w:val="D7EE7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2B55133"/>
    <w:multiLevelType w:val="multilevel"/>
    <w:tmpl w:val="B9C098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143622C0"/>
    <w:multiLevelType w:val="multilevel"/>
    <w:tmpl w:val="9718FA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1B8D1E2C"/>
    <w:multiLevelType w:val="hybridMultilevel"/>
    <w:tmpl w:val="7958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251ACC"/>
    <w:multiLevelType w:val="multilevel"/>
    <w:tmpl w:val="899801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1EF270B6"/>
    <w:multiLevelType w:val="hybridMultilevel"/>
    <w:tmpl w:val="74DE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324054"/>
    <w:multiLevelType w:val="multilevel"/>
    <w:tmpl w:val="43741E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28B13630"/>
    <w:multiLevelType w:val="hybridMultilevel"/>
    <w:tmpl w:val="12ACA39A"/>
    <w:lvl w:ilvl="0" w:tplc="FE989EC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2DD214EE"/>
    <w:multiLevelType w:val="multilevel"/>
    <w:tmpl w:val="23A01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31536F25"/>
    <w:multiLevelType w:val="multilevel"/>
    <w:tmpl w:val="3EBE82D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>
    <w:nsid w:val="35B81712"/>
    <w:multiLevelType w:val="hybridMultilevel"/>
    <w:tmpl w:val="17FA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9D01893"/>
    <w:multiLevelType w:val="hybridMultilevel"/>
    <w:tmpl w:val="0F2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9F117C1"/>
    <w:multiLevelType w:val="multilevel"/>
    <w:tmpl w:val="E578E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3A9F3451"/>
    <w:multiLevelType w:val="hybridMultilevel"/>
    <w:tmpl w:val="8304C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05C46E8"/>
    <w:multiLevelType w:val="hybridMultilevel"/>
    <w:tmpl w:val="0182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54025F"/>
    <w:multiLevelType w:val="multilevel"/>
    <w:tmpl w:val="342A7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5E12298F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E971880"/>
    <w:multiLevelType w:val="hybridMultilevel"/>
    <w:tmpl w:val="8B9ECF08"/>
    <w:lvl w:ilvl="0" w:tplc="F78094CC">
      <w:start w:val="1"/>
      <w:numFmt w:val="bullet"/>
      <w:lvlText w:val="–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AB4067"/>
    <w:multiLevelType w:val="hybridMultilevel"/>
    <w:tmpl w:val="C9A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AF2AA3"/>
    <w:multiLevelType w:val="multilevel"/>
    <w:tmpl w:val="F5EE3E10"/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1">
    <w:nsid w:val="645A23C0"/>
    <w:multiLevelType w:val="hybridMultilevel"/>
    <w:tmpl w:val="7E005C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12"/>
  </w:num>
  <w:num w:numId="4">
    <w:abstractNumId w:val="16"/>
  </w:num>
  <w:num w:numId="5">
    <w:abstractNumId w:val="11"/>
  </w:num>
  <w:num w:numId="6">
    <w:abstractNumId w:val="25"/>
  </w:num>
  <w:num w:numId="7">
    <w:abstractNumId w:val="23"/>
  </w:num>
  <w:num w:numId="8">
    <w:abstractNumId w:val="22"/>
  </w:num>
  <w:num w:numId="9">
    <w:abstractNumId w:val="33"/>
  </w:num>
  <w:num w:numId="10">
    <w:abstractNumId w:val="15"/>
  </w:num>
  <w:num w:numId="11">
    <w:abstractNumId w:val="40"/>
  </w:num>
  <w:num w:numId="12">
    <w:abstractNumId w:val="27"/>
  </w:num>
  <w:num w:numId="13">
    <w:abstractNumId w:val="19"/>
  </w:num>
  <w:num w:numId="14">
    <w:abstractNumId w:val="29"/>
  </w:num>
  <w:num w:numId="15">
    <w:abstractNumId w:val="20"/>
  </w:num>
  <w:num w:numId="16">
    <w:abstractNumId w:val="28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39"/>
  </w:num>
  <w:num w:numId="22">
    <w:abstractNumId w:val="34"/>
  </w:num>
  <w:num w:numId="23">
    <w:abstractNumId w:val="28"/>
  </w:num>
  <w:num w:numId="24">
    <w:abstractNumId w:val="41"/>
  </w:num>
  <w:num w:numId="25">
    <w:abstractNumId w:val="10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9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6"/>
  </w:num>
  <w:num w:numId="37">
    <w:abstractNumId w:val="24"/>
  </w:num>
  <w:num w:numId="38">
    <w:abstractNumId w:val="32"/>
  </w:num>
  <w:num w:numId="39">
    <w:abstractNumId w:val="31"/>
  </w:num>
  <w:num w:numId="40">
    <w:abstractNumId w:val="14"/>
  </w:num>
  <w:num w:numId="41">
    <w:abstractNumId w:val="38"/>
  </w:num>
  <w:num w:numId="42">
    <w:abstractNumId w:val="37"/>
  </w:num>
  <w:num w:numId="43">
    <w:abstractNumId w:val="30"/>
  </w:num>
  <w:num w:numId="44">
    <w:abstractNumId w:val="18"/>
  </w:num>
  <w:num w:numId="45">
    <w:abstractNumId w:val="21"/>
  </w:num>
  <w:num w:numId="46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nald Hobern">
    <w15:presenceInfo w15:providerId="Windows Live" w15:userId="d47d5e8d66b722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3C"/>
    <w:rsid w:val="00001495"/>
    <w:rsid w:val="00001A02"/>
    <w:rsid w:val="0004107D"/>
    <w:rsid w:val="00044418"/>
    <w:rsid w:val="00050970"/>
    <w:rsid w:val="00067642"/>
    <w:rsid w:val="00086B3F"/>
    <w:rsid w:val="000B56D3"/>
    <w:rsid w:val="000D0A56"/>
    <w:rsid w:val="000D6E00"/>
    <w:rsid w:val="000E1FA1"/>
    <w:rsid w:val="000F002A"/>
    <w:rsid w:val="000F1E44"/>
    <w:rsid w:val="000F4239"/>
    <w:rsid w:val="00113C94"/>
    <w:rsid w:val="00114CC0"/>
    <w:rsid w:val="00157492"/>
    <w:rsid w:val="0018141F"/>
    <w:rsid w:val="001A2622"/>
    <w:rsid w:val="001C2F79"/>
    <w:rsid w:val="001C5132"/>
    <w:rsid w:val="001E7CFC"/>
    <w:rsid w:val="0020197C"/>
    <w:rsid w:val="002162D9"/>
    <w:rsid w:val="0022029C"/>
    <w:rsid w:val="002203FD"/>
    <w:rsid w:val="002263E2"/>
    <w:rsid w:val="002406CC"/>
    <w:rsid w:val="00244AFB"/>
    <w:rsid w:val="0025697C"/>
    <w:rsid w:val="00261FDD"/>
    <w:rsid w:val="002639FB"/>
    <w:rsid w:val="00264D87"/>
    <w:rsid w:val="002673EB"/>
    <w:rsid w:val="002C141E"/>
    <w:rsid w:val="002D0B63"/>
    <w:rsid w:val="002E3C4F"/>
    <w:rsid w:val="00301429"/>
    <w:rsid w:val="00302B73"/>
    <w:rsid w:val="00306B70"/>
    <w:rsid w:val="00310943"/>
    <w:rsid w:val="00313498"/>
    <w:rsid w:val="003423EB"/>
    <w:rsid w:val="00360505"/>
    <w:rsid w:val="00361FDB"/>
    <w:rsid w:val="00366A2E"/>
    <w:rsid w:val="00393B1E"/>
    <w:rsid w:val="003B0BAB"/>
    <w:rsid w:val="003C33E8"/>
    <w:rsid w:val="003C57C7"/>
    <w:rsid w:val="003F7976"/>
    <w:rsid w:val="00415808"/>
    <w:rsid w:val="00422E35"/>
    <w:rsid w:val="00425568"/>
    <w:rsid w:val="00425991"/>
    <w:rsid w:val="00435733"/>
    <w:rsid w:val="0044595C"/>
    <w:rsid w:val="00494258"/>
    <w:rsid w:val="004D4693"/>
    <w:rsid w:val="004D5E1D"/>
    <w:rsid w:val="004D6A35"/>
    <w:rsid w:val="004D7560"/>
    <w:rsid w:val="005171F1"/>
    <w:rsid w:val="005250D1"/>
    <w:rsid w:val="00535516"/>
    <w:rsid w:val="00547A22"/>
    <w:rsid w:val="0055635C"/>
    <w:rsid w:val="005842F9"/>
    <w:rsid w:val="005A4674"/>
    <w:rsid w:val="005B25AD"/>
    <w:rsid w:val="005B584C"/>
    <w:rsid w:val="005C4687"/>
    <w:rsid w:val="005D15AC"/>
    <w:rsid w:val="005E0212"/>
    <w:rsid w:val="00601232"/>
    <w:rsid w:val="00614415"/>
    <w:rsid w:val="006161AC"/>
    <w:rsid w:val="00623C90"/>
    <w:rsid w:val="00641DE1"/>
    <w:rsid w:val="006470A7"/>
    <w:rsid w:val="00650D50"/>
    <w:rsid w:val="00651BF9"/>
    <w:rsid w:val="00662ACD"/>
    <w:rsid w:val="006849B5"/>
    <w:rsid w:val="006E0965"/>
    <w:rsid w:val="006E5EEA"/>
    <w:rsid w:val="006E6DE3"/>
    <w:rsid w:val="00703488"/>
    <w:rsid w:val="0071134D"/>
    <w:rsid w:val="007148D9"/>
    <w:rsid w:val="00724A37"/>
    <w:rsid w:val="00730351"/>
    <w:rsid w:val="007449FE"/>
    <w:rsid w:val="0074666E"/>
    <w:rsid w:val="00773544"/>
    <w:rsid w:val="00773CD5"/>
    <w:rsid w:val="00782613"/>
    <w:rsid w:val="007906B0"/>
    <w:rsid w:val="007C65DD"/>
    <w:rsid w:val="007E56ED"/>
    <w:rsid w:val="00800AE8"/>
    <w:rsid w:val="00801F11"/>
    <w:rsid w:val="00807A17"/>
    <w:rsid w:val="0082053A"/>
    <w:rsid w:val="00830E74"/>
    <w:rsid w:val="008664A5"/>
    <w:rsid w:val="00885B25"/>
    <w:rsid w:val="008911B1"/>
    <w:rsid w:val="008A4E9B"/>
    <w:rsid w:val="008B0E1E"/>
    <w:rsid w:val="008B27EB"/>
    <w:rsid w:val="008B6EB6"/>
    <w:rsid w:val="008D106D"/>
    <w:rsid w:val="008D52A9"/>
    <w:rsid w:val="008F2BBC"/>
    <w:rsid w:val="0093463E"/>
    <w:rsid w:val="00940671"/>
    <w:rsid w:val="00952152"/>
    <w:rsid w:val="009636E4"/>
    <w:rsid w:val="009A1E42"/>
    <w:rsid w:val="009A7F1C"/>
    <w:rsid w:val="009C43EF"/>
    <w:rsid w:val="009E2706"/>
    <w:rsid w:val="009F32B3"/>
    <w:rsid w:val="00A00949"/>
    <w:rsid w:val="00A04FA8"/>
    <w:rsid w:val="00A25900"/>
    <w:rsid w:val="00A419E3"/>
    <w:rsid w:val="00A50952"/>
    <w:rsid w:val="00A8078C"/>
    <w:rsid w:val="00A9204F"/>
    <w:rsid w:val="00AA3466"/>
    <w:rsid w:val="00AA4715"/>
    <w:rsid w:val="00AA4AF1"/>
    <w:rsid w:val="00AF6824"/>
    <w:rsid w:val="00B11E5C"/>
    <w:rsid w:val="00B16582"/>
    <w:rsid w:val="00B417BD"/>
    <w:rsid w:val="00B50CBD"/>
    <w:rsid w:val="00B6437A"/>
    <w:rsid w:val="00B64B8D"/>
    <w:rsid w:val="00B71FB8"/>
    <w:rsid w:val="00B827A2"/>
    <w:rsid w:val="00BC0991"/>
    <w:rsid w:val="00BD35D0"/>
    <w:rsid w:val="00BD5110"/>
    <w:rsid w:val="00BD558E"/>
    <w:rsid w:val="00BE33EB"/>
    <w:rsid w:val="00BE4EFC"/>
    <w:rsid w:val="00C1453C"/>
    <w:rsid w:val="00C23A6C"/>
    <w:rsid w:val="00C3424C"/>
    <w:rsid w:val="00C365E9"/>
    <w:rsid w:val="00C55EBE"/>
    <w:rsid w:val="00C62DEA"/>
    <w:rsid w:val="00C667ED"/>
    <w:rsid w:val="00C74658"/>
    <w:rsid w:val="00C81292"/>
    <w:rsid w:val="00C94829"/>
    <w:rsid w:val="00CB0E04"/>
    <w:rsid w:val="00CB5D55"/>
    <w:rsid w:val="00CC5907"/>
    <w:rsid w:val="00CC78E6"/>
    <w:rsid w:val="00CD7900"/>
    <w:rsid w:val="00CE4D59"/>
    <w:rsid w:val="00CF4076"/>
    <w:rsid w:val="00D03E47"/>
    <w:rsid w:val="00D3506B"/>
    <w:rsid w:val="00D45018"/>
    <w:rsid w:val="00D66681"/>
    <w:rsid w:val="00D7393B"/>
    <w:rsid w:val="00D8263B"/>
    <w:rsid w:val="00D832AD"/>
    <w:rsid w:val="00D83EC6"/>
    <w:rsid w:val="00D8637F"/>
    <w:rsid w:val="00DA0F24"/>
    <w:rsid w:val="00DC02F0"/>
    <w:rsid w:val="00DC0E5A"/>
    <w:rsid w:val="00E01D1B"/>
    <w:rsid w:val="00E04E6C"/>
    <w:rsid w:val="00E2063B"/>
    <w:rsid w:val="00E50305"/>
    <w:rsid w:val="00E54982"/>
    <w:rsid w:val="00E710F9"/>
    <w:rsid w:val="00E71216"/>
    <w:rsid w:val="00E87E39"/>
    <w:rsid w:val="00E95B8B"/>
    <w:rsid w:val="00EA0545"/>
    <w:rsid w:val="00EA45D3"/>
    <w:rsid w:val="00EB087B"/>
    <w:rsid w:val="00EC4331"/>
    <w:rsid w:val="00ED0D1F"/>
    <w:rsid w:val="00EF6CC1"/>
    <w:rsid w:val="00F37880"/>
    <w:rsid w:val="00F503A2"/>
    <w:rsid w:val="00F518A1"/>
    <w:rsid w:val="00F65363"/>
    <w:rsid w:val="00F91846"/>
    <w:rsid w:val="00F919A6"/>
    <w:rsid w:val="00FA687A"/>
    <w:rsid w:val="00FE24DB"/>
    <w:rsid w:val="00FE3226"/>
    <w:rsid w:val="00FE53D6"/>
    <w:rsid w:val="00F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3377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1E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114CC0"/>
    <w:pPr>
      <w:keepNext/>
      <w:keepLines/>
      <w:widowControl w:val="0"/>
      <w:spacing w:before="360"/>
      <w:outlineLvl w:val="0"/>
    </w:pPr>
    <w:rPr>
      <w:rFonts w:eastAsia="Trebuchet MS" w:cs="Arial"/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06D"/>
    <w:pPr>
      <w:keepNext/>
      <w:keepLines/>
      <w:pBdr>
        <w:top w:val="dotted" w:sz="4" w:space="1" w:color="7F7F7F" w:themeColor="text1" w:themeTint="80"/>
      </w:pBdr>
      <w:spacing w:before="240" w:after="6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8D"/>
    <w:pPr>
      <w:keepNext/>
      <w:keepLines/>
      <w:spacing w:before="60" w:after="60"/>
      <w:outlineLvl w:val="2"/>
    </w:pPr>
    <w:rPr>
      <w:rFonts w:eastAsiaTheme="majorEastAsia" w:cstheme="majorBidi"/>
      <w:b/>
      <w:bCs/>
      <w:i/>
      <w:color w:val="000000" w:themeColor="text1"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64B8D"/>
    <w:pPr>
      <w:outlineLvl w:val="3"/>
    </w:pPr>
    <w:rPr>
      <w:rFonts w:ascii="Arial Narrow" w:hAnsi="Arial Narrow"/>
      <w:i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CC0"/>
    <w:rPr>
      <w:rFonts w:ascii="Arial" w:eastAsia="Trebuchet MS" w:hAnsi="Arial" w:cs="Arial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106D"/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B8D"/>
    <w:rPr>
      <w:rFonts w:ascii="Arial" w:eastAsiaTheme="majorEastAsia" w:hAnsi="Arial" w:cstheme="majorBidi"/>
      <w:b/>
      <w:bCs/>
      <w:i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F919A6"/>
    <w:pPr>
      <w:keepNext/>
      <w:keepLines/>
      <w:widowControl w:val="0"/>
      <w:spacing w:after="0" w:line="288" w:lineRule="auto"/>
    </w:pPr>
    <w:rPr>
      <w:rFonts w:eastAsia="Trebuchet MS" w:cs="Arial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919A6"/>
    <w:rPr>
      <w:rFonts w:ascii="Arial" w:eastAsia="Trebuchet MS" w:hAnsi="Arial" w:cs="Arial"/>
      <w:b/>
      <w:color w:val="000000"/>
      <w:sz w:val="32"/>
      <w:szCs w:val="20"/>
    </w:rPr>
  </w:style>
  <w:style w:type="paragraph" w:styleId="Subtitle">
    <w:name w:val="Subtitle"/>
    <w:basedOn w:val="Normal"/>
    <w:next w:val="Normal"/>
    <w:link w:val="SubtitleChar"/>
    <w:rsid w:val="00F919A6"/>
    <w:pPr>
      <w:keepNext/>
      <w:keepLines/>
      <w:widowControl w:val="0"/>
      <w:spacing w:after="200" w:line="288" w:lineRule="auto"/>
    </w:pPr>
    <w:rPr>
      <w:rFonts w:eastAsia="Trebuchet MS" w:cs="Arial"/>
      <w:i/>
      <w:color w:val="000000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F919A6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622"/>
    <w:pPr>
      <w:numPr>
        <w:numId w:val="16"/>
      </w:numPr>
      <w:spacing w:after="60"/>
    </w:pPr>
    <w:rPr>
      <w:lang w:val="en-GB"/>
    </w:r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E8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4B8D"/>
    <w:rPr>
      <w:rFonts w:ascii="Arial Narrow" w:eastAsiaTheme="majorEastAsia" w:hAnsi="Arial Narrow" w:cstheme="majorBidi"/>
      <w:b/>
      <w:bCs/>
      <w:color w:val="000000" w:themeColor="text1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7393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3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3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33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0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D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F503A2"/>
    <w:pPr>
      <w:jc w:val="right"/>
    </w:pPr>
    <w:rPr>
      <w:i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503A2"/>
    <w:rPr>
      <w:rFonts w:ascii="Arial" w:hAnsi="Arial"/>
      <w:i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5250D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D83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24A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050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567"/>
    </w:pPr>
  </w:style>
  <w:style w:type="character" w:styleId="PageNumber">
    <w:name w:val="page number"/>
    <w:basedOn w:val="DefaultParagraphFont"/>
    <w:uiPriority w:val="99"/>
    <w:semiHidden/>
    <w:unhideWhenUsed/>
    <w:rsid w:val="00F503A2"/>
  </w:style>
  <w:style w:type="paragraph" w:styleId="DocumentMap">
    <w:name w:val="Document Map"/>
    <w:basedOn w:val="Normal"/>
    <w:link w:val="DocumentMapChar"/>
    <w:uiPriority w:val="99"/>
    <w:semiHidden/>
    <w:unhideWhenUsed/>
    <w:rsid w:val="00830E74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E74"/>
    <w:rPr>
      <w:rFonts w:ascii="Lucida Grande" w:hAnsi="Lucida Grande"/>
    </w:rPr>
  </w:style>
  <w:style w:type="paragraph" w:customStyle="1" w:styleId="Tabletext">
    <w:name w:val="Table text"/>
    <w:basedOn w:val="Normal"/>
    <w:qFormat/>
    <w:rsid w:val="000D6E00"/>
    <w:pPr>
      <w:spacing w:before="60" w:after="60"/>
    </w:pPr>
    <w:rPr>
      <w:rFonts w:ascii="Arial Narrow" w:hAnsi="Arial Narrow"/>
      <w:lang w:val="en-GB"/>
    </w:rPr>
  </w:style>
  <w:style w:type="paragraph" w:customStyle="1" w:styleId="Tabletitle">
    <w:name w:val="Table title"/>
    <w:basedOn w:val="Caption"/>
    <w:qFormat/>
    <w:rsid w:val="00BC0991"/>
    <w:pPr>
      <w:jc w:val="left"/>
    </w:pPr>
    <w:rPr>
      <w:sz w:val="22"/>
      <w:lang w:val="en-GB"/>
    </w:rPr>
  </w:style>
  <w:style w:type="character" w:styleId="Strong">
    <w:name w:val="Strong"/>
    <w:basedOn w:val="DefaultParagraphFont"/>
    <w:uiPriority w:val="22"/>
    <w:qFormat/>
    <w:rsid w:val="00ED0D1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1E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114CC0"/>
    <w:pPr>
      <w:keepNext/>
      <w:keepLines/>
      <w:widowControl w:val="0"/>
      <w:spacing w:before="360"/>
      <w:outlineLvl w:val="0"/>
    </w:pPr>
    <w:rPr>
      <w:rFonts w:eastAsia="Trebuchet MS" w:cs="Arial"/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06D"/>
    <w:pPr>
      <w:keepNext/>
      <w:keepLines/>
      <w:pBdr>
        <w:top w:val="dotted" w:sz="4" w:space="1" w:color="7F7F7F" w:themeColor="text1" w:themeTint="80"/>
      </w:pBdr>
      <w:spacing w:before="240" w:after="6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8D"/>
    <w:pPr>
      <w:keepNext/>
      <w:keepLines/>
      <w:spacing w:before="60" w:after="60"/>
      <w:outlineLvl w:val="2"/>
    </w:pPr>
    <w:rPr>
      <w:rFonts w:eastAsiaTheme="majorEastAsia" w:cstheme="majorBidi"/>
      <w:b/>
      <w:bCs/>
      <w:i/>
      <w:color w:val="000000" w:themeColor="text1"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64B8D"/>
    <w:pPr>
      <w:outlineLvl w:val="3"/>
    </w:pPr>
    <w:rPr>
      <w:rFonts w:ascii="Arial Narrow" w:hAnsi="Arial Narrow"/>
      <w:i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CC0"/>
    <w:rPr>
      <w:rFonts w:ascii="Arial" w:eastAsia="Trebuchet MS" w:hAnsi="Arial" w:cs="Arial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106D"/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B8D"/>
    <w:rPr>
      <w:rFonts w:ascii="Arial" w:eastAsiaTheme="majorEastAsia" w:hAnsi="Arial" w:cstheme="majorBidi"/>
      <w:b/>
      <w:bCs/>
      <w:i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F919A6"/>
    <w:pPr>
      <w:keepNext/>
      <w:keepLines/>
      <w:widowControl w:val="0"/>
      <w:spacing w:after="0" w:line="288" w:lineRule="auto"/>
    </w:pPr>
    <w:rPr>
      <w:rFonts w:eastAsia="Trebuchet MS" w:cs="Arial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919A6"/>
    <w:rPr>
      <w:rFonts w:ascii="Arial" w:eastAsia="Trebuchet MS" w:hAnsi="Arial" w:cs="Arial"/>
      <w:b/>
      <w:color w:val="000000"/>
      <w:sz w:val="32"/>
      <w:szCs w:val="20"/>
    </w:rPr>
  </w:style>
  <w:style w:type="paragraph" w:styleId="Subtitle">
    <w:name w:val="Subtitle"/>
    <w:basedOn w:val="Normal"/>
    <w:next w:val="Normal"/>
    <w:link w:val="SubtitleChar"/>
    <w:rsid w:val="00F919A6"/>
    <w:pPr>
      <w:keepNext/>
      <w:keepLines/>
      <w:widowControl w:val="0"/>
      <w:spacing w:after="200" w:line="288" w:lineRule="auto"/>
    </w:pPr>
    <w:rPr>
      <w:rFonts w:eastAsia="Trebuchet MS" w:cs="Arial"/>
      <w:i/>
      <w:color w:val="000000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F919A6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622"/>
    <w:pPr>
      <w:numPr>
        <w:numId w:val="16"/>
      </w:numPr>
      <w:spacing w:after="60"/>
    </w:pPr>
    <w:rPr>
      <w:lang w:val="en-GB"/>
    </w:r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E8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4B8D"/>
    <w:rPr>
      <w:rFonts w:ascii="Arial Narrow" w:eastAsiaTheme="majorEastAsia" w:hAnsi="Arial Narrow" w:cstheme="majorBidi"/>
      <w:b/>
      <w:bCs/>
      <w:color w:val="000000" w:themeColor="text1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7393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3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3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33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0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D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F503A2"/>
    <w:pPr>
      <w:jc w:val="right"/>
    </w:pPr>
    <w:rPr>
      <w:i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503A2"/>
    <w:rPr>
      <w:rFonts w:ascii="Arial" w:hAnsi="Arial"/>
      <w:i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5250D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D83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24A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050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567"/>
    </w:pPr>
  </w:style>
  <w:style w:type="character" w:styleId="PageNumber">
    <w:name w:val="page number"/>
    <w:basedOn w:val="DefaultParagraphFont"/>
    <w:uiPriority w:val="99"/>
    <w:semiHidden/>
    <w:unhideWhenUsed/>
    <w:rsid w:val="00F503A2"/>
  </w:style>
  <w:style w:type="paragraph" w:styleId="DocumentMap">
    <w:name w:val="Document Map"/>
    <w:basedOn w:val="Normal"/>
    <w:link w:val="DocumentMapChar"/>
    <w:uiPriority w:val="99"/>
    <w:semiHidden/>
    <w:unhideWhenUsed/>
    <w:rsid w:val="00830E74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E74"/>
    <w:rPr>
      <w:rFonts w:ascii="Lucida Grande" w:hAnsi="Lucida Grande"/>
    </w:rPr>
  </w:style>
  <w:style w:type="paragraph" w:customStyle="1" w:styleId="Tabletext">
    <w:name w:val="Table text"/>
    <w:basedOn w:val="Normal"/>
    <w:qFormat/>
    <w:rsid w:val="000D6E00"/>
    <w:pPr>
      <w:spacing w:before="60" w:after="60"/>
    </w:pPr>
    <w:rPr>
      <w:rFonts w:ascii="Arial Narrow" w:hAnsi="Arial Narrow"/>
      <w:lang w:val="en-GB"/>
    </w:rPr>
  </w:style>
  <w:style w:type="paragraph" w:customStyle="1" w:styleId="Tabletitle">
    <w:name w:val="Table title"/>
    <w:basedOn w:val="Caption"/>
    <w:qFormat/>
    <w:rsid w:val="00BC0991"/>
    <w:pPr>
      <w:jc w:val="left"/>
    </w:pPr>
    <w:rPr>
      <w:sz w:val="22"/>
      <w:lang w:val="en-GB"/>
    </w:rPr>
  </w:style>
  <w:style w:type="character" w:styleId="Strong">
    <w:name w:val="Strong"/>
    <w:basedOn w:val="DefaultParagraphFont"/>
    <w:uiPriority w:val="22"/>
    <w:qFormat/>
    <w:rsid w:val="00ED0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d.gbif.or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20" Type="http://schemas.microsoft.com/office/2011/relationships/commentsExtended" Target="commentsExtended.xml"/><Relationship Id="rId21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BID@gbif.org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europa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TEMPLATES\GBIF%20Templates\GBIF-Word_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3AF070-4269-A34B-ACE5-3F14C306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\TEMPLATES\GBIF Templates\GBIF-Word_2015.dotx</Template>
  <TotalTime>6</TotalTime>
  <Pages>2</Pages>
  <Words>464</Words>
  <Characters>2651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Submission checklist</vt:lpstr>
      <vt:lpstr>1. Project title</vt:lpstr>
      <vt:lpstr>2. Project category</vt:lpstr>
      <vt:lpstr>3. What are the issues that this project seeks to address?</vt:lpstr>
      <vt:lpstr/>
      <vt:lpstr>4. Who will collaborate on the project?</vt:lpstr>
      <vt:lpstr>5. What activities will be included in the project?</vt:lpstr>
      <vt:lpstr/>
      <vt:lpstr>6. Why are these the right activities to address the issues?</vt:lpstr>
      <vt:lpstr/>
      <vt:lpstr>7. What will the project deliver?</vt:lpstr>
      <vt:lpstr/>
      <vt:lpstr>8. How much funding will be required?</vt:lpstr>
    </vt:vector>
  </TitlesOfParts>
  <Company>GBIF Secretariat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mraymond</dc:creator>
  <cp:lastModifiedBy>Kyle Copas</cp:lastModifiedBy>
  <cp:revision>3</cp:revision>
  <cp:lastPrinted>2015-09-25T15:22:00Z</cp:lastPrinted>
  <dcterms:created xsi:type="dcterms:W3CDTF">2016-09-02T13:36:00Z</dcterms:created>
  <dcterms:modified xsi:type="dcterms:W3CDTF">2016-09-06T10:48:00Z</dcterms:modified>
</cp:coreProperties>
</file>